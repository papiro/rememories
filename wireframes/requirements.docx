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1E3" w:rsidRDefault="003073E4" w14:paraId="04AC8F13" w14:textId="77777777">
      <w:pPr>
        <w:pStyle w:val="Heading1"/>
      </w:pPr>
      <w:r>
        <w:t>Requirements</w:t>
      </w:r>
    </w:p>
    <w:p w:rsidR="006E11E3" w:rsidRDefault="00D06E6D" w14:paraId="6AF9855F" w14:textId="69A83104">
      <w:r>
        <w:t xml:space="preserve">Mobile </w:t>
      </w:r>
      <w:r w:rsidR="00A81F6B">
        <w:t xml:space="preserve">Photo and Video </w:t>
      </w:r>
      <w:r w:rsidR="00FD6651">
        <w:t>uploader and viewer.</w:t>
      </w:r>
    </w:p>
    <w:p w:rsidR="006E11E3" w:rsidRDefault="005463A3" w14:paraId="017E7391" w14:textId="0FF54C84">
      <w:pPr>
        <w:pStyle w:val="Heading2"/>
      </w:pPr>
      <w:r>
        <w:t>Upload photos</w:t>
      </w:r>
      <w:r w:rsidR="0038226F">
        <w:t xml:space="preserve"> and videos.</w:t>
      </w:r>
    </w:p>
    <w:p w:rsidR="0038226F" w:rsidP="00655152" w:rsidRDefault="00772A43" w14:paraId="6F9DB91D" w14:textId="37334F3C">
      <w:pPr>
        <w:pStyle w:val="Heading2"/>
      </w:pPr>
      <w:r>
        <w:t>View photos and videos.</w:t>
      </w:r>
    </w:p>
    <w:p w:rsidR="00772A43" w:rsidP="004F7A70" w:rsidRDefault="00684711" w14:paraId="46738ED5" w14:textId="3BFB2B15">
      <w:pPr>
        <w:pStyle w:val="Heading2"/>
      </w:pPr>
      <w:r>
        <w:t>“</w:t>
      </w:r>
      <w:r w:rsidR="00683B33">
        <w:t xml:space="preserve">Sort </w:t>
      </w:r>
      <w:r>
        <w:t>by” columns.</w:t>
      </w:r>
    </w:p>
    <w:p w:rsidR="00684711" w:rsidP="004E1084" w:rsidRDefault="004E1084" w14:paraId="2DB08D63" w14:textId="6F90BF00">
      <w:pPr>
        <w:pStyle w:val="Heading3"/>
      </w:pPr>
      <w:r>
        <w:t>Columns:</w:t>
      </w:r>
    </w:p>
    <w:p w:rsidR="004E1084" w:rsidP="004E1084" w:rsidRDefault="004E1084" w14:paraId="1EFC46CF" w14:textId="150C5AD1">
      <w:pPr>
        <w:pStyle w:val="ListBullet"/>
      </w:pPr>
      <w:r>
        <w:t>Date</w:t>
      </w:r>
    </w:p>
    <w:p w:rsidR="004E1084" w:rsidP="004E1084" w:rsidRDefault="0098181B" w14:paraId="1604D2C1" w14:textId="2341A9CC">
      <w:pPr>
        <w:pStyle w:val="ListBullet"/>
      </w:pPr>
      <w:r>
        <w:t>Size</w:t>
      </w:r>
    </w:p>
    <w:p w:rsidR="0098181B" w:rsidP="004E1084" w:rsidRDefault="0098181B" w14:paraId="291BCD34" w14:textId="458FA541">
      <w:pPr>
        <w:pStyle w:val="ListBullet"/>
      </w:pPr>
      <w:r>
        <w:t>Length</w:t>
      </w:r>
    </w:p>
    <w:p w:rsidR="00A60E34" w:rsidP="00A60E34" w:rsidRDefault="00181913" w14:paraId="1898EBE4" w14:textId="48FE56D5">
      <w:pPr>
        <w:pStyle w:val="Heading2"/>
      </w:pPr>
      <w:r w:rsidR="7B0CEC40">
        <w:rPr/>
        <w:t>Download.</w:t>
      </w:r>
    </w:p>
    <w:p w:rsidR="7B0CEC40" w:rsidP="7B0CEC40" w:rsidRDefault="7B0CEC40" w14:noSpellErr="1" w14:paraId="58EE4C50" w14:textId="03D2DD1D">
      <w:pPr>
        <w:pStyle w:val="Heading3"/>
      </w:pPr>
      <w:r w:rsidRPr="7B0CEC40" w:rsidR="7B0CEC40">
        <w:rPr/>
        <w:t>Filter by</w:t>
      </w:r>
      <w:r w:rsidRPr="7B0CEC40" w:rsidR="7B0CEC40">
        <w:rPr/>
        <w:t>:</w:t>
      </w:r>
    </w:p>
    <w:p w:rsidR="7B0CEC40" w:rsidP="7B0CEC40" w:rsidRDefault="7B0CEC40" w14:noSpellErr="1" w14:paraId="16216F0A" w14:textId="7E5797AE">
      <w:pPr>
        <w:pStyle w:val="ListParagraph"/>
        <w:numPr>
          <w:ilvl w:val="0"/>
          <w:numId w:val="9"/>
        </w:numPr>
        <w:rPr>
          <w:color w:val="7F7F7F" w:themeColor="background1" w:themeTint="FF" w:themeShade="7F"/>
          <w:sz w:val="24"/>
          <w:szCs w:val="24"/>
        </w:rPr>
      </w:pPr>
      <w:r w:rsidRPr="7B0CEC40" w:rsidR="7B0CEC40">
        <w:rPr/>
        <w:t>Date</w:t>
      </w:r>
    </w:p>
    <w:p w:rsidR="7B0CEC40" w:rsidP="7B0CEC40" w:rsidRDefault="7B0CEC40" w14:noSpellErr="1" w14:paraId="780AD78C" w14:textId="4F657B8F">
      <w:pPr>
        <w:pStyle w:val="ListParagraph"/>
        <w:numPr>
          <w:ilvl w:val="0"/>
          <w:numId w:val="9"/>
        </w:numPr>
        <w:rPr>
          <w:color w:val="7F7F7F" w:themeColor="background1" w:themeTint="FF" w:themeShade="7F"/>
          <w:sz w:val="24"/>
          <w:szCs w:val="24"/>
        </w:rPr>
      </w:pPr>
      <w:r w:rsidRPr="7B0CEC40" w:rsidR="7B0CEC40">
        <w:rPr/>
        <w:t>Date range</w:t>
      </w:r>
    </w:p>
    <w:p w:rsidR="7B0CEC40" w:rsidP="7B0CEC40" w:rsidRDefault="7B0CEC40" w14:noSpellErr="1" w14:paraId="7D87EB7D" w14:textId="69791B62">
      <w:pPr>
        <w:pStyle w:val="ListParagraph"/>
        <w:numPr>
          <w:ilvl w:val="0"/>
          <w:numId w:val="9"/>
        </w:numPr>
        <w:rPr>
          <w:color w:val="7F7F7F" w:themeColor="background1" w:themeTint="FF" w:themeShade="7F"/>
          <w:sz w:val="24"/>
          <w:szCs w:val="24"/>
        </w:rPr>
      </w:pPr>
      <w:r w:rsidRPr="7B0CEC40" w:rsidR="7B0CEC40">
        <w:rPr/>
        <w:t>Length</w:t>
      </w:r>
    </w:p>
    <w:p w:rsidR="7B0CEC40" w:rsidP="7B0CEC40" w:rsidRDefault="7B0CEC40" w14:noSpellErr="1" w14:paraId="3CA5FF0E" w14:textId="40FE7994">
      <w:pPr>
        <w:pStyle w:val="Heading2"/>
      </w:pPr>
      <w:r w:rsidRPr="7B0CEC40" w:rsidR="7B0CEC40">
        <w:rPr/>
        <w:t>Account based</w:t>
      </w:r>
      <w:r w:rsidRPr="7B0CEC40" w:rsidR="7B0CEC40">
        <w:rPr/>
        <w:t>.</w:t>
      </w:r>
    </w:p>
    <w:p w:rsidR="7B0CEC40" w:rsidP="7B0CEC40" w:rsidRDefault="7B0CEC40" w14:noSpellErr="1" w14:paraId="69AC19D5" w14:textId="73DE1BC5">
      <w:pPr>
        <w:pStyle w:val="Heading2"/>
      </w:pPr>
      <w:r w:rsidRPr="7B0CEC40" w:rsidR="7B0CEC40">
        <w:rPr/>
        <w:t>Authentication</w:t>
      </w:r>
      <w:r w:rsidRPr="7B0CEC40" w:rsidR="7B0CEC40">
        <w:rPr/>
        <w:t>.</w:t>
      </w:r>
    </w:p>
    <w:p w:rsidR="7B0CEC40" w:rsidP="7B0CEC40" w:rsidRDefault="7B0CEC40" w14:noSpellErr="1" w14:paraId="54E6A863" w14:textId="6C0359A3">
      <w:pPr>
        <w:pStyle w:val="Heading2"/>
      </w:pPr>
      <w:r w:rsidRPr="7B0CEC40" w:rsidR="7B0CEC40">
        <w:rPr/>
        <w:t>Multi-user galleries.</w:t>
      </w:r>
    </w:p>
    <w:p w:rsidR="00181913" w:rsidP="00181913" w:rsidRDefault="00181913" w14:paraId="6056096F" w14:textId="0408F4F6">
      <w:pPr>
        <w:pStyle w:val="Heading2"/>
      </w:pPr>
      <w:r>
        <w:t>Mark For delete.</w:t>
      </w:r>
    </w:p>
    <w:p w:rsidRPr="00B42239" w:rsidR="00B42239" w:rsidP="00B42239" w:rsidRDefault="00B42239" w14:paraId="17CB6451" w14:noSpellErr="1" w14:textId="455AE4A4">
      <w:r w:rsidR="7B0CEC40">
        <w:rPr/>
        <w:t xml:space="preserve">All </w:t>
      </w:r>
      <w:r w:rsidR="7B0CEC40">
        <w:rPr/>
        <w:t>users</w:t>
      </w:r>
      <w:r w:rsidR="7B0CEC40">
        <w:rPr/>
        <w:t xml:space="preserve"> of the g</w:t>
      </w:r>
      <w:r w:rsidR="7B0CEC40">
        <w:rPr/>
        <w:t>allery</w:t>
      </w:r>
      <w:r w:rsidR="7B0CEC40">
        <w:rPr/>
        <w:t xml:space="preserve"> must</w:t>
      </w:r>
      <w:r w:rsidR="7B0CEC40">
        <w:rPr/>
        <w:t xml:space="preserve"> be able to decide</w:t>
      </w:r>
      <w:r w:rsidR="7B0CEC40">
        <w:rPr/>
        <w:t xml:space="preserve"> </w:t>
      </w:r>
      <w:r w:rsidR="7B0CEC40">
        <w:rPr/>
        <w:t>to</w:t>
      </w:r>
      <w:r w:rsidR="7B0CEC40">
        <w:rPr/>
        <w:t xml:space="preserve"> delete.</w:t>
      </w:r>
      <w:bookmarkStart w:name="_GoBack" w:id="0"/>
      <w:bookmarkEnd w:id="0"/>
    </w:p>
    <w:sectPr w:rsidR="006E11E3">
      <w:footerReference w:type="default" r:id="rId7"/>
      <w:footerReference w:type="first" r:id="rId8"/>
      <w:pgSz w:w="12240" w:h="15840" w:orient="portrait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207" w:rsidRDefault="004A3207" w14:paraId="78CB1253" w14:textId="77777777">
      <w:pPr>
        <w:spacing w:before="0" w:after="0" w:line="240" w:lineRule="auto"/>
      </w:pPr>
      <w:r>
        <w:separator/>
      </w:r>
    </w:p>
    <w:p w:rsidR="004A3207" w:rsidRDefault="004A3207" w14:paraId="218B00BA" w14:textId="77777777"/>
  </w:endnote>
  <w:endnote w:type="continuationSeparator" w:id="0">
    <w:p w:rsidR="004A3207" w:rsidRDefault="004A3207" w14:paraId="750E7607" w14:textId="77777777">
      <w:pPr>
        <w:spacing w:before="0" w:after="0" w:line="240" w:lineRule="auto"/>
      </w:pPr>
      <w:r>
        <w:continuationSeparator/>
      </w:r>
    </w:p>
    <w:p w:rsidR="004A3207" w:rsidRDefault="004A3207" w14:paraId="46D2D8C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1E3" w:rsidRDefault="004A3207" w14:paraId="629A0700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1E3" w:rsidRDefault="004A3207" w14:paraId="37416310" w14:textId="77777777">
    <w:pPr>
      <w:pStyle w:val="Footer"/>
    </w:pPr>
    <w:sdt>
      <w:sdtPr>
        <w:id w:val="7803617"/>
        <w:placeholder/>
        <w:temporary/>
        <w:showingPlcHdr/>
        <w15:appearance w15:val="hidden"/>
      </w:sdtPr>
      <w:sdtEndPr/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207" w:rsidRDefault="004A3207" w14:paraId="7F57CB21" w14:textId="77777777">
      <w:pPr>
        <w:spacing w:before="0" w:after="0" w:line="240" w:lineRule="auto"/>
      </w:pPr>
      <w:r>
        <w:separator/>
      </w:r>
    </w:p>
    <w:p w:rsidR="004A3207" w:rsidRDefault="004A3207" w14:paraId="6618BCBA" w14:textId="77777777"/>
  </w:footnote>
  <w:footnote w:type="continuationSeparator" w:id="0">
    <w:p w:rsidR="004A3207" w:rsidRDefault="004A3207" w14:paraId="38F66C61" w14:textId="77777777">
      <w:pPr>
        <w:spacing w:before="0" w:after="0" w:line="240" w:lineRule="auto"/>
      </w:pPr>
      <w:r>
        <w:continuationSeparator/>
      </w:r>
    </w:p>
    <w:p w:rsidR="004A3207" w:rsidRDefault="004A3207" w14:paraId="60A8A2AC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ierre Pirault">
    <w15:presenceInfo w15:providerId="Windows Live" w15:userId="1aa2eb8ffb1a8f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 w:grammar="dirty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E4"/>
    <w:rsid w:val="00181913"/>
    <w:rsid w:val="003073E4"/>
    <w:rsid w:val="0038226F"/>
    <w:rsid w:val="004A3207"/>
    <w:rsid w:val="004E1084"/>
    <w:rsid w:val="004F7A70"/>
    <w:rsid w:val="005463A3"/>
    <w:rsid w:val="00655152"/>
    <w:rsid w:val="00683B33"/>
    <w:rsid w:val="00684711"/>
    <w:rsid w:val="006E11E3"/>
    <w:rsid w:val="007135B1"/>
    <w:rsid w:val="00772A43"/>
    <w:rsid w:val="0098181B"/>
    <w:rsid w:val="009B03CE"/>
    <w:rsid w:val="00A60E34"/>
    <w:rsid w:val="00A81F6B"/>
    <w:rsid w:val="00AA60D3"/>
    <w:rsid w:val="00B42239"/>
    <w:rsid w:val="00CA138C"/>
    <w:rsid w:val="00D06E6D"/>
    <w:rsid w:val="00FD6651"/>
    <w:rsid w:val="7B0CE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72DB92"/>
  <w15:chartTrackingRefBased/>
  <w15:docId w15:val="{9ED6A1E1-1CD3-F94D-B0EC-2B40F5AD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hAnsiTheme="majorHAnsi" w:eastAsiaTheme="majorEastAsia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hAnsiTheme="majorHAnsi" w:eastAsiaTheme="majorEastAsia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hAnsiTheme="majorHAnsi" w:eastAsiaTheme="majorEastAsia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hAnsiTheme="majorHAnsi" w:eastAsiaTheme="majorEastAsia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hAnsiTheme="majorHAnsi" w:eastAsiaTheme="majorEastAsia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hAnsiTheme="majorHAnsi" w:eastAsiaTheme="majorEastAsia" w:cstheme="majorBidi"/>
      <w:i/>
      <w:iCs/>
      <w:spacing w:val="14"/>
      <w:sz w:val="2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0072C6" w:themeColor="accent1" w:sz="4" w:space="0"/>
        <w:left w:val="single" w:color="0072C6" w:themeColor="accent1" w:sz="4" w:space="0"/>
        <w:bottom w:val="single" w:color="0072C6" w:themeColor="accent1" w:sz="4" w:space="0"/>
        <w:right w:val="single" w:color="0072C6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color="0072C6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72C6" w:themeColor="accent1" w:sz="4" w:space="0"/>
          <w:right w:val="single" w:color="0072C6" w:themeColor="accent1" w:sz="4" w:space="0"/>
        </w:tcBorders>
      </w:tcPr>
    </w:tblStylePr>
    <w:tblStylePr w:type="band1Horz">
      <w:tblPr/>
      <w:tcPr>
        <w:tcBorders>
          <w:top w:val="single" w:color="0072C6" w:themeColor="accent1" w:sz="4" w:space="0"/>
          <w:bottom w:val="single" w:color="0072C6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72C6" w:themeColor="accent1" w:sz="4" w:space="0"/>
          <w:left w:val="nil"/>
        </w:tcBorders>
      </w:tcPr>
    </w:tblStylePr>
    <w:tblStylePr w:type="swCell">
      <w:tblPr/>
      <w:tcPr>
        <w:tcBorders>
          <w:top w:val="double" w:color="0072C6" w:themeColor="accent1" w:sz="4" w:space="0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hAnsiTheme="majorHAnsi" w:eastAsiaTheme="majorEastAsia" w:cstheme="majorBidi"/>
      <w:caps/>
      <w:color w:val="F98723" w:themeColor="accent2"/>
      <w:spacing w:val="14"/>
      <w:kern w:val="28"/>
      <w:sz w:val="84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aps/>
      <w:color w:val="0072C6" w:themeColor="accent1"/>
      <w:spacing w:val="14"/>
      <w:sz w:val="6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BusinessPaper" w:customStyle="1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color="0072C6" w:themeColor="accent1" w:sz="6" w:space="0"/>
        <w:insideH w:val="single" w:color="0072C6" w:themeColor="accent1" w:sz="6" w:space="0"/>
      </w:tblBorders>
      <w:tblCellMar>
        <w:left w:w="230" w:type="dxa"/>
        <w:right w:w="0" w:type="dxa"/>
      </w:tblCellMar>
    </w:tblPr>
    <w:tblStylePr w:type="firstRow">
      <w:pPr>
        <w:wordWrap/>
        <w:spacing w:before="200" w:beforeLines="0" w:beforeAutospacing="0" w:after="160" w:afterLines="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="240" w:beforeLines="0" w:beforeAutospacing="0" w:after="180" w:afterLines="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spacing w:val="1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pacing w:val="14"/>
      <w:sz w:val="2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color="0072C6" w:themeColor="accent1" w:sz="4" w:space="8"/>
        <w:left w:val="single" w:color="0072C6" w:themeColor="accent1" w:sz="4" w:space="31"/>
        <w:bottom w:val="single" w:color="0072C6" w:themeColor="accent1" w:sz="4" w:space="8"/>
        <w:right w:val="single" w:color="0072C6" w:themeColor="accent1" w:sz="4" w:space="3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styleId="FooterChar" w:customStyle="1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styleId="QuoteChar" w:customStyle="1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072C6" w:themeColor="accent1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1/relationships/people" Target="/word/people.xml" Id="R6ce0a8146ee444d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9AA3C9D-28CE-D143-A463-6AFBFEDBD51A%7dtf5000202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0AE6A7FBC0864FA6B0CB38053B1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63010-B6CA-4044-8DAF-60F8055B4B3B}"/>
      </w:docPartPr>
      <w:docPartBody>
        <w:p w:rsidR="00000000" w:rsidRDefault="00D2263E">
          <w:pPr>
            <w:pStyle w:val="BF0AE6A7FBC0864FA6B0CB38053B1483"/>
          </w:pPr>
          <w:r>
            <w:t xml:space="preserve">View and edit this document in Word on your computer, tablet, or phone. You can edit text; easily insert content such as pictures, shapes, and </w:t>
          </w:r>
          <w:r>
            <w:t>tables; and seamlessly save the document to the cloud from Word on your Windows, Mac, Android, or iOS device.</w:t>
          </w:r>
        </w:p>
      </w:docPartBody>
    </w:docPart>
    <w:docPart>
      <w:docPartPr>
        <w:name w:val="05BB861FAE14B146A8756F886F9F1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20091-2A84-594D-9747-5A04D4FF48DD}"/>
      </w:docPartPr>
      <w:docPartBody>
        <w:p w:rsidR="00000000" w:rsidRDefault="00D2263E">
          <w:pPr>
            <w:pStyle w:val="05BB861FAE14B146A8756F886F9F1EBE"/>
          </w:pPr>
          <w:r>
            <w:t>“Quote”</w:t>
          </w:r>
        </w:p>
      </w:docPartBody>
    </w:docPart>
    <w:docPart>
      <w:docPartPr>
        <w:name w:val="31CD97A4D6800941B31F7D5AE6F15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1D4B8-4DAD-6B48-AC34-AADF3576B67E}"/>
      </w:docPartPr>
      <w:docPartBody>
        <w:p w:rsidR="00000000" w:rsidRDefault="00D2263E">
          <w:pPr>
            <w:pStyle w:val="31CD97A4D6800941B31F7D5AE6F15894"/>
          </w:pPr>
          <w:r>
            <w:t>Use styles to easily format your Word documents in no time:</w:t>
          </w:r>
        </w:p>
      </w:docPartBody>
    </w:docPart>
    <w:docPart>
      <w:docPartPr>
        <w:name w:val="4FA1C51D4A426044A8B00D3D4EF65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403ED-9294-2B4E-A651-4160D56838CF}"/>
      </w:docPartPr>
      <w:docPartBody>
        <w:p w:rsidR="003C2E91" w:rsidRDefault="00D2263E">
          <w:pPr>
            <w:pStyle w:val="ListBullet"/>
          </w:pPr>
          <w:r>
            <w:t>For example, this text uses the List Bullet style.</w:t>
          </w:r>
        </w:p>
        <w:p w:rsidR="00000000" w:rsidRDefault="00D2263E">
          <w:pPr>
            <w:pStyle w:val="4FA1C51D4A426044A8B00D3D4EF65BA5"/>
          </w:pPr>
          <w:r>
            <w:t>On the Home tab of the ribb</w:t>
          </w:r>
          <w:r>
            <w:t>on, check out Styles to apply the formatting you want with just a tap.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3E"/>
    <w:rsid w:val="00D2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BF04CC5F71CD41A39248A0F2CBB8A4">
    <w:name w:val="4EBF04CC5F71CD41A39248A0F2CBB8A4"/>
  </w:style>
  <w:style w:type="paragraph" w:customStyle="1" w:styleId="7D1653C24F3E5E4AA09B615E4E4ACB16">
    <w:name w:val="7D1653C24F3E5E4AA09B615E4E4ACB16"/>
  </w:style>
  <w:style w:type="paragraph" w:customStyle="1" w:styleId="11ADFD870AB6D443B1DFFDB2A358FE14">
    <w:name w:val="11ADFD870AB6D443B1DFFDB2A358FE14"/>
  </w:style>
  <w:style w:type="paragraph" w:customStyle="1" w:styleId="BF0AE6A7FBC0864FA6B0CB38053B1483">
    <w:name w:val="BF0AE6A7FBC0864FA6B0CB38053B1483"/>
  </w:style>
  <w:style w:type="paragraph" w:customStyle="1" w:styleId="05BB861FAE14B146A8756F886F9F1EBE">
    <w:name w:val="05BB861FAE14B146A8756F886F9F1EBE"/>
  </w:style>
  <w:style w:type="paragraph" w:customStyle="1" w:styleId="31CD97A4D6800941B31F7D5AE6F15894">
    <w:name w:val="31CD97A4D6800941B31F7D5AE6F15894"/>
  </w:style>
  <w:style w:type="paragraph" w:styleId="ListBullet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sz w:val="24"/>
      <w:szCs w:val="24"/>
      <w:lang w:eastAsia="ja-JP"/>
    </w:rPr>
  </w:style>
  <w:style w:type="paragraph" w:customStyle="1" w:styleId="4FA1C51D4A426044A8B00D3D4EF65BA5">
    <w:name w:val="4FA1C51D4A426044A8B00D3D4EF65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{59AA3C9D-28CE-D143-A463-6AFBFEDBD51A}tf50002024.dotx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Pierre Pirault</dc:creator>
  <keywords/>
  <dc:description/>
  <lastModifiedBy>Pierre Pirault</lastModifiedBy>
  <revision>22</revision>
  <dcterms:created xsi:type="dcterms:W3CDTF">2018-01-27T18:57:00.0000000Z</dcterms:created>
  <dcterms:modified xsi:type="dcterms:W3CDTF">2018-01-27T22:42:14.4154812Z</dcterms:modified>
</coreProperties>
</file>